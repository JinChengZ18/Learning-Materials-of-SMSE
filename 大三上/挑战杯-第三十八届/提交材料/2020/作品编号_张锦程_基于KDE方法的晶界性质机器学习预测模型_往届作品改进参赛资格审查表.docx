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TZhongsong" w:hAnsi="STZhongsong" w:eastAsia="STZhongsong"/>
          <w:b/>
          <w:bCs/>
          <w:sz w:val="32"/>
          <w:szCs w:val="32"/>
        </w:rPr>
      </w:pPr>
      <w:r>
        <w:rPr>
          <w:rFonts w:hint="eastAsia" w:ascii="STZhongsong" w:hAnsi="STZhongsong" w:eastAsia="STZhongsong"/>
          <w:b/>
          <w:sz w:val="32"/>
          <w:szCs w:val="32"/>
        </w:rPr>
        <w:t>清华大学</w:t>
      </w:r>
      <w:r>
        <w:rPr>
          <w:rFonts w:hint="eastAsia" w:ascii="STZhongsong" w:hAnsi="STZhongsong" w:eastAsia="STZhongsong"/>
          <w:b/>
          <w:bCs/>
          <w:sz w:val="32"/>
          <w:szCs w:val="32"/>
        </w:rPr>
        <w:t>第三十九届“挑战杯”学生课外学术科技作品竞赛</w:t>
      </w:r>
    </w:p>
    <w:p>
      <w:pPr>
        <w:jc w:val="center"/>
        <w:rPr>
          <w:rFonts w:ascii="STZhongsong" w:hAnsi="STZhongsong" w:eastAsia="STZhongsong"/>
          <w:b/>
          <w:sz w:val="32"/>
          <w:szCs w:val="32"/>
        </w:rPr>
      </w:pPr>
      <w:r>
        <w:rPr>
          <w:rFonts w:hint="eastAsia" w:ascii="STZhongsong" w:hAnsi="STZhongsong" w:eastAsia="STZhongsong"/>
          <w:b/>
          <w:sz w:val="32"/>
          <w:szCs w:val="32"/>
        </w:rPr>
        <w:t>往届作品改进参赛资格审查表</w:t>
      </w:r>
    </w:p>
    <w:p>
      <w:pPr>
        <w:jc w:val="center"/>
        <w:rPr>
          <w:rFonts w:ascii="SimSun" w:hAnsi="SimSun"/>
          <w:b/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95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 w:val="28"/>
                <w:szCs w:val="28"/>
              </w:rPr>
            </w:pPr>
            <w:r>
              <w:rPr>
                <w:rFonts w:hint="eastAsia" w:ascii="SimSun" w:hAnsi="SimSun"/>
                <w:sz w:val="28"/>
                <w:szCs w:val="28"/>
              </w:rPr>
              <w:t>参赛作品名称</w:t>
            </w:r>
          </w:p>
        </w:tc>
        <w:tc>
          <w:tcPr>
            <w:tcW w:w="657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SimSun" w:hAnsi="SimSun"/>
                <w:b/>
                <w:sz w:val="28"/>
                <w:szCs w:val="28"/>
              </w:rPr>
            </w:pPr>
            <w:r>
              <w:rPr>
                <w:rFonts w:hint="eastAsia" w:hAnsi="SimSun"/>
                <w:b/>
                <w:sz w:val="28"/>
                <w:szCs w:val="28"/>
              </w:rPr>
              <w:t>基于KDE方法的晶界性质机器学习预测模型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95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 w:val="28"/>
                <w:szCs w:val="28"/>
              </w:rPr>
            </w:pPr>
            <w:r>
              <w:rPr>
                <w:rFonts w:hint="eastAsia" w:ascii="SimSun" w:hAnsi="SimSun"/>
                <w:sz w:val="28"/>
                <w:szCs w:val="28"/>
              </w:rPr>
              <w:t>往届作品名称</w:t>
            </w:r>
          </w:p>
        </w:tc>
        <w:tc>
          <w:tcPr>
            <w:tcW w:w="657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eastAsia" w:ascii="FangSong" w:hAnsi="FangSong" w:eastAsia="FangSong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" w:hAnsi="FangSong" w:eastAsia="FangSong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  <w:t>（如曾多次参赛，以最近一次参赛名称为准）</w:t>
            </w:r>
          </w:p>
          <w:p>
            <w:pPr>
              <w:rPr>
                <w:rFonts w:hint="default" w:ascii="FangSong" w:hAnsi="FangSong" w:eastAsia="FangSong"/>
                <w:color w:val="000000" w:themeColor="text1"/>
                <w:sz w:val="22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" w:hAnsi="FangSong" w:eastAsia="FangSong"/>
                <w:color w:val="000000" w:themeColor="text1"/>
                <w:sz w:val="22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机器学习辅助氢脆机理研究——基于多尺度模拟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951" w:type="dxa"/>
            <w:tcBorders>
              <w:top w:val="single" w:color="auto" w:sz="12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 w:val="28"/>
                <w:szCs w:val="28"/>
              </w:rPr>
            </w:pPr>
            <w:r>
              <w:rPr>
                <w:rFonts w:hint="eastAsia" w:ascii="SimSun" w:hAnsi="SimSun"/>
                <w:sz w:val="28"/>
                <w:szCs w:val="28"/>
              </w:rPr>
              <w:t>参赛历史</w:t>
            </w:r>
          </w:p>
        </w:tc>
        <w:tc>
          <w:tcPr>
            <w:tcW w:w="6571" w:type="dxa"/>
            <w:tcBorders>
              <w:top w:val="single" w:color="auto" w:sz="12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</w:tcPr>
          <w:p>
            <w:pPr>
              <w:rPr>
                <w:rFonts w:hint="eastAsia" w:ascii="FangSong" w:hAnsi="FangSong" w:eastAsia="FangSong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" w:hAnsi="FangSong" w:eastAsia="FangSong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  <w:t>（曾经参与过的挑战杯届数）</w:t>
            </w:r>
          </w:p>
          <w:p>
            <w:pPr>
              <w:rPr>
                <w:rFonts w:hint="default" w:ascii="FangSong" w:hAnsi="FangSong" w:eastAsia="FangSong"/>
                <w:color w:val="000000" w:themeColor="text1"/>
                <w:sz w:val="22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" w:hAnsi="FangSong" w:eastAsia="FangSong"/>
                <w:color w:val="000000" w:themeColor="text1"/>
                <w:sz w:val="22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第三十八届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22" w:type="dxa"/>
            <w:gridSpan w:val="2"/>
            <w:tcBorders>
              <w:top w:val="single" w:color="000000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SimSun" w:hAnsi="SimSun"/>
                <w:b/>
                <w:sz w:val="28"/>
                <w:szCs w:val="28"/>
              </w:rPr>
            </w:pPr>
            <w:r>
              <w:rPr>
                <w:rFonts w:hint="eastAsia" w:ascii="SimSun" w:hAnsi="SimSun"/>
                <w:b/>
                <w:sz w:val="28"/>
                <w:szCs w:val="28"/>
              </w:rPr>
              <w:t>据《清华大学第三十九届挑战杯章程》第三章第十六条，往届参赛作品，需有重大改进和提高，方可参与本届挑战杯评审。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1" w:hRule="atLeast"/>
        </w:trPr>
        <w:tc>
          <w:tcPr>
            <w:tcW w:w="195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 w:val="28"/>
                <w:szCs w:val="28"/>
              </w:rPr>
            </w:pPr>
            <w:r>
              <w:rPr>
                <w:rFonts w:hint="eastAsia" w:ascii="SimSun" w:hAnsi="SimSun"/>
                <w:sz w:val="28"/>
                <w:szCs w:val="28"/>
              </w:rPr>
              <w:t>作品改进情况</w:t>
            </w:r>
          </w:p>
        </w:tc>
        <w:tc>
          <w:tcPr>
            <w:tcW w:w="6571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eastAsia" w:ascii="FangSong" w:hAnsi="FangSong" w:eastAsia="FangSong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" w:hAnsi="FangSong" w:eastAsia="FangSong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  <w:t>（请阐述作品和往届参赛时相比，有哪些地方做出了改进）</w:t>
            </w:r>
          </w:p>
          <w:p>
            <w:pPr>
              <w:rPr>
                <w:rFonts w:hint="default" w:ascii="FangSong" w:hAnsi="FangSong" w:eastAsia="FangSong"/>
                <w:color w:val="000000" w:themeColor="text1"/>
                <w:sz w:val="22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FangSong" w:hAnsi="FangSong" w:eastAsia="FangSong"/>
                <w:color w:val="000000" w:themeColor="text1"/>
                <w:sz w:val="22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去年的预测模型主要基于晶界的多面体模型，而经过实践后发现这样的方法所能提取出的信息过少，于是，本届的作品引入了一套基于核密度近似(KDE)的对相关函数(PCF)模型作为信息提取手段，以主成分分析PCA等方法辅助构建机器学习模型，通过这样的方法可有效解决模型泛化能力不足的问题。而且多面体模型等价于偏聚位点信息的一阶近似，而PCF的计算能提取直到截断距离的微观结构信息，因而在理论预测能力上更加完备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" w:hRule="atLeast"/>
        </w:trPr>
        <w:tc>
          <w:tcPr>
            <w:tcW w:w="195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 w:val="28"/>
                <w:szCs w:val="28"/>
              </w:rPr>
            </w:pPr>
            <w:r>
              <w:rPr>
                <w:rFonts w:hint="eastAsia" w:ascii="SimSun" w:hAnsi="SimSun"/>
                <w:sz w:val="28"/>
                <w:szCs w:val="28"/>
              </w:rPr>
              <w:t>指导老师签字</w:t>
            </w:r>
          </w:p>
        </w:tc>
        <w:tc>
          <w:tcPr>
            <w:tcW w:w="657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SimSun" w:hAnsi="SimSun"/>
                <w:color w:val="FF0000"/>
                <w:sz w:val="28"/>
                <w:szCs w:val="28"/>
              </w:rPr>
            </w:pPr>
            <w:r>
              <w:rPr>
                <w:rFonts w:hint="eastAsia" w:ascii="FangSong" w:hAnsi="FangSong" w:eastAsia="FangSong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  <w:t>（电子版请勿填写老师姓名）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9" w:hRule="atLeast"/>
        </w:trPr>
        <w:tc>
          <w:tcPr>
            <w:tcW w:w="195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 w:val="28"/>
                <w:szCs w:val="28"/>
              </w:rPr>
            </w:pPr>
            <w:r>
              <w:rPr>
                <w:rFonts w:hint="eastAsia" w:ascii="SimSun" w:hAnsi="SimSun"/>
                <w:sz w:val="28"/>
                <w:szCs w:val="28"/>
              </w:rPr>
              <w:t>评审委员会</w:t>
            </w:r>
          </w:p>
          <w:p>
            <w:pPr>
              <w:jc w:val="center"/>
              <w:rPr>
                <w:rFonts w:ascii="SimSun" w:hAnsi="SimSun"/>
                <w:sz w:val="28"/>
                <w:szCs w:val="28"/>
              </w:rPr>
            </w:pPr>
            <w:r>
              <w:rPr>
                <w:rFonts w:hint="eastAsia" w:ascii="SimSun" w:hAnsi="SimSun"/>
                <w:sz w:val="28"/>
                <w:szCs w:val="28"/>
              </w:rPr>
              <w:t>主任签字</w:t>
            </w:r>
          </w:p>
        </w:tc>
        <w:tc>
          <w:tcPr>
            <w:tcW w:w="657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SimSun" w:hAnsi="SimSun"/>
                <w:color w:val="FF0000"/>
                <w:sz w:val="28"/>
                <w:szCs w:val="28"/>
              </w:rPr>
            </w:pPr>
            <w:r>
              <w:rPr>
                <w:rFonts w:hint="eastAsia" w:ascii="FangSong" w:hAnsi="FangSong" w:eastAsia="FangSong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  <w:t>（电子版请勿填写老师姓名）</w:t>
            </w:r>
          </w:p>
        </w:tc>
      </w:tr>
    </w:tbl>
    <w:p>
      <w:pPr>
        <w:rPr>
          <w:szCs w:val="3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Zho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FangSong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w York">
    <w:altName w:val="Times New Roman"/>
    <w:panose1 w:val="02040503060506020304"/>
    <w:charset w:val="4D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Cambria" w:hAnsi="Cambria"/>
        <w:color w:val="823F98"/>
        <w:sz w:val="16"/>
      </w:rPr>
    </w:pPr>
    <w:r>
      <w:rPr>
        <w:rFonts w:hint="eastAsia" w:ascii="Cambria" w:hAnsi="Cambria"/>
        <w:color w:val="823F98"/>
        <w:sz w:val="16"/>
      </w:rPr>
      <w:t>清华大学紫荆综合服务楼311室</w:t>
    </w:r>
  </w:p>
  <w:p>
    <w:pPr>
      <w:jc w:val="right"/>
      <w:rPr>
        <w:rFonts w:ascii="Cambria" w:hAnsi="Cambria"/>
        <w:color w:val="823F98"/>
        <w:sz w:val="22"/>
      </w:rPr>
    </w:pPr>
    <w:r>
      <w:rPr>
        <w:rFonts w:hint="eastAsia" w:ascii="Cambria" w:hAnsi="Cambria"/>
        <w:color w:val="823F98"/>
        <w:sz w:val="16"/>
      </w:rPr>
      <w:t>校学生科协挑战杯部公邮：thusasttz@163.com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left"/>
      <w:rPr>
        <w:rFonts w:ascii="Cambria" w:hAnsi="Cambria"/>
        <w:color w:val="823F98"/>
        <w:sz w:val="24"/>
        <w:szCs w:val="24"/>
      </w:rPr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-574675</wp:posOffset>
          </wp:positionH>
          <wp:positionV relativeFrom="paragraph">
            <wp:posOffset>-176530</wp:posOffset>
          </wp:positionV>
          <wp:extent cx="446405" cy="574040"/>
          <wp:effectExtent l="0" t="0" r="0" b="0"/>
          <wp:wrapNone/>
          <wp:docPr id="2" name="图片 1" descr="图片2挑战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图片2挑战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6405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Cambria" w:hAnsi="Cambria"/>
        <w:color w:val="823F98"/>
        <w:sz w:val="24"/>
        <w:szCs w:val="24"/>
      </w:rPr>
      <w:t>清华大学第三十九届“挑战杯”学生课外学术科技作品竞赛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B7"/>
    <w:rsid w:val="00097230"/>
    <w:rsid w:val="000E2CC9"/>
    <w:rsid w:val="001842C1"/>
    <w:rsid w:val="002E0D10"/>
    <w:rsid w:val="00326436"/>
    <w:rsid w:val="00347949"/>
    <w:rsid w:val="003B19B7"/>
    <w:rsid w:val="003F6D3E"/>
    <w:rsid w:val="004015E9"/>
    <w:rsid w:val="0048224A"/>
    <w:rsid w:val="004934F2"/>
    <w:rsid w:val="004F5067"/>
    <w:rsid w:val="004F6792"/>
    <w:rsid w:val="005145D6"/>
    <w:rsid w:val="005218A0"/>
    <w:rsid w:val="005F3073"/>
    <w:rsid w:val="00636983"/>
    <w:rsid w:val="006C0B6C"/>
    <w:rsid w:val="006E00C2"/>
    <w:rsid w:val="00735C4B"/>
    <w:rsid w:val="00742BAB"/>
    <w:rsid w:val="008805E4"/>
    <w:rsid w:val="00910441"/>
    <w:rsid w:val="00926028"/>
    <w:rsid w:val="00942643"/>
    <w:rsid w:val="009659BF"/>
    <w:rsid w:val="00972091"/>
    <w:rsid w:val="00977DF4"/>
    <w:rsid w:val="00990205"/>
    <w:rsid w:val="0099336A"/>
    <w:rsid w:val="009B54EB"/>
    <w:rsid w:val="009C4034"/>
    <w:rsid w:val="00A67707"/>
    <w:rsid w:val="00AB0129"/>
    <w:rsid w:val="00AD7BDB"/>
    <w:rsid w:val="00B218E8"/>
    <w:rsid w:val="00B4464B"/>
    <w:rsid w:val="00BA0736"/>
    <w:rsid w:val="00BE0C97"/>
    <w:rsid w:val="00BF17BA"/>
    <w:rsid w:val="00CE67B1"/>
    <w:rsid w:val="00CF250B"/>
    <w:rsid w:val="00D3292B"/>
    <w:rsid w:val="00D7306A"/>
    <w:rsid w:val="00E053EF"/>
    <w:rsid w:val="00ED1CEF"/>
    <w:rsid w:val="00F17428"/>
    <w:rsid w:val="00F23B9F"/>
    <w:rsid w:val="00F43E17"/>
    <w:rsid w:val="043C0499"/>
    <w:rsid w:val="15DE5EF3"/>
    <w:rsid w:val="27476AF2"/>
    <w:rsid w:val="2AB07241"/>
    <w:rsid w:val="31D84221"/>
    <w:rsid w:val="34B30889"/>
    <w:rsid w:val="47492AAD"/>
    <w:rsid w:val="4E2B44EB"/>
    <w:rsid w:val="52DD3C78"/>
    <w:rsid w:val="548A2851"/>
    <w:rsid w:val="58EC238F"/>
    <w:rsid w:val="64CF6C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New York" w:hAnsi="New York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link w:val="4"/>
    <w:uiPriority w:val="99"/>
    <w:rPr>
      <w:sz w:val="18"/>
      <w:szCs w:val="18"/>
    </w:rPr>
  </w:style>
  <w:style w:type="character" w:customStyle="1" w:styleId="8">
    <w:name w:val="页脚 字符"/>
    <w:link w:val="3"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1038;&#20250;&#24037;&#20316;\28th&#26657;&#31185;&#21327;\09~10&#25361;&#25112;&#26479;\&#8220;&#25361;&#25112;&#26479;&#8221;&#35780;&#23457;\&#19968;&#36718;&#35780;&#23457;\&#21457;&#25918;&#33267;&#38498;&#31995;&#25991;&#20214;\&#28165;&#21326;&#22823;&#23398;&#31532;28&#23626;&#25361;&#25112;&#2647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清华大学第28届挑战杯.dot</Template>
  <Company>番茄花园</Company>
  <Pages>1</Pages>
  <Words>112</Words>
  <Characters>128</Characters>
  <Lines>16</Lines>
  <Paragraphs>21</Paragraphs>
  <TotalTime>9</TotalTime>
  <ScaleCrop>false</ScaleCrop>
  <LinksUpToDate>false</LinksUpToDate>
  <CharactersWithSpaces>219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2018-11-02T08:08:00Z</dcterms:created>
  <dc:creator>番茄花园</dc:creator>
  <cp:lastModifiedBy>邵东一中_张锦程</cp:lastModifiedBy>
  <dcterms:modified xsi:type="dcterms:W3CDTF">2020-12-18T10:24:03Z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